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A60" w:rsidRDefault="00072FC2">
      <w:r>
        <w:t>Project: Mems glass break detection</w:t>
      </w:r>
    </w:p>
    <w:p w:rsidR="00072FC2" w:rsidRDefault="00072FC2" w:rsidP="00072FC2">
      <w:pPr>
        <w:bidi/>
        <w:rPr>
          <w:rtl/>
        </w:rPr>
      </w:pPr>
      <w:r>
        <w:rPr>
          <w:rFonts w:hint="cs"/>
          <w:rtl/>
        </w:rPr>
        <w:t xml:space="preserve">תהליך עבודה: </w:t>
      </w:r>
    </w:p>
    <w:p w:rsidR="00072FC2" w:rsidRDefault="00072FC2" w:rsidP="00072F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סקר שוק- </w:t>
      </w:r>
      <w:r>
        <w:rPr>
          <w:rtl/>
        </w:rPr>
        <w:br/>
      </w:r>
      <w:r>
        <w:rPr>
          <w:rFonts w:hint="cs"/>
          <w:rtl/>
        </w:rPr>
        <w:t>אילו מערכות קיימות? פירוק, מה משתמשים, יצרנים.</w:t>
      </w:r>
    </w:p>
    <w:p w:rsidR="00072FC2" w:rsidRDefault="00072FC2" w:rsidP="00072F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להגדיר מערכת שאיתה ניתן לטפל בבנייה (מחלקי החברה </w:t>
      </w:r>
      <w:r>
        <w:rPr>
          <w:rFonts w:hint="cs"/>
        </w:rPr>
        <w:t>ST</w:t>
      </w:r>
      <w:r>
        <w:rPr>
          <w:rFonts w:hint="cs"/>
          <w:rtl/>
        </w:rPr>
        <w:t>).</w:t>
      </w:r>
    </w:p>
    <w:p w:rsidR="00072FC2" w:rsidRDefault="00072FC2" w:rsidP="00072F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סקירה של רקע תיאורטי ואיך מזהים חלון שנשבר? </w:t>
      </w:r>
      <w:r>
        <w:rPr>
          <w:rtl/>
        </w:rPr>
        <w:br/>
      </w:r>
      <w:r>
        <w:rPr>
          <w:rFonts w:hint="cs"/>
          <w:rtl/>
        </w:rPr>
        <w:t xml:space="preserve">לבדוק תדרים של ניתוח השבירה ולראות אם כלולים בתחום בתדרים של החומרה. </w:t>
      </w:r>
    </w:p>
    <w:p w:rsidR="00072FC2" w:rsidRDefault="00072FC2" w:rsidP="00072FC2">
      <w:pPr>
        <w:pStyle w:val="ListParagraph"/>
        <w:bidi/>
        <w:rPr>
          <w:rtl/>
        </w:rPr>
      </w:pPr>
      <w:r>
        <w:rPr>
          <w:rFonts w:hint="cs"/>
          <w:rtl/>
        </w:rPr>
        <w:t xml:space="preserve">רקע אלגוריתמי, למשל </w:t>
      </w:r>
      <w:r>
        <w:rPr>
          <w:rFonts w:hint="cs"/>
        </w:rPr>
        <w:t>FFT</w:t>
      </w:r>
      <w:r>
        <w:rPr>
          <w:rFonts w:hint="cs"/>
          <w:rtl/>
        </w:rPr>
        <w:t xml:space="preserve">. </w:t>
      </w:r>
      <w:bookmarkStart w:id="0" w:name="_GoBack"/>
      <w:bookmarkEnd w:id="0"/>
    </w:p>
    <w:p w:rsidR="00072FC2" w:rsidRDefault="00072FC2" w:rsidP="00072F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הרכבת </w:t>
      </w:r>
      <w:r>
        <w:t>set up</w:t>
      </w:r>
      <w:r>
        <w:rPr>
          <w:rFonts w:hint="cs"/>
          <w:rtl/>
        </w:rPr>
        <w:t xml:space="preserve">, אופליין, לראות איך קולטים ומקליטים דאטה. </w:t>
      </w:r>
    </w:p>
    <w:p w:rsidR="00072FC2" w:rsidRDefault="00072FC2" w:rsidP="00072F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פיתוח אלגוריתם- אופליין, בניית אלגוריתם שמזהה את הבעיה.</w:t>
      </w:r>
      <w:r>
        <w:rPr>
          <w:rtl/>
        </w:rPr>
        <w:br/>
      </w:r>
      <w:r>
        <w:rPr>
          <w:rFonts w:hint="cs"/>
          <w:rtl/>
        </w:rPr>
        <w:t xml:space="preserve">גרפים, תוצאות זיהוי, תיעוד, דיאגרמת בלוקים. </w:t>
      </w:r>
    </w:p>
    <w:p w:rsidR="00072FC2" w:rsidRDefault="00072FC2" w:rsidP="00072F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להוריד את האלגוריתם למיקרו בקר. </w:t>
      </w:r>
    </w:p>
    <w:p w:rsidR="00072FC2" w:rsidRDefault="00072FC2" w:rsidP="00072FC2">
      <w:pPr>
        <w:pStyle w:val="ListParagraph"/>
        <w:numPr>
          <w:ilvl w:val="0"/>
          <w:numId w:val="1"/>
        </w:numPr>
        <w:bidi/>
      </w:pPr>
      <w:r>
        <w:t>Low power</w:t>
      </w:r>
      <w:r>
        <w:rPr>
          <w:rFonts w:hint="cs"/>
          <w:rtl/>
        </w:rPr>
        <w:t>, צריכה מינימלית של המערכת</w:t>
      </w:r>
      <w:r>
        <w:rPr>
          <w:rtl/>
        </w:rPr>
        <w:br/>
      </w:r>
      <w:r>
        <w:rPr>
          <w:rFonts w:hint="cs"/>
          <w:rtl/>
        </w:rPr>
        <w:t>מה הטריגר להתחלת ההקלטה, חישוב צריכה בשינה ובהקלטה, כמה זמן תחזיק הסוללה את המעמד.</w:t>
      </w:r>
    </w:p>
    <w:p w:rsidR="00072FC2" w:rsidRDefault="00072FC2" w:rsidP="00072F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דרישות להמשך פיתוח. סיכום. </w:t>
      </w:r>
    </w:p>
    <w:p w:rsidR="00072FC2" w:rsidRDefault="00072FC2" w:rsidP="00072FC2">
      <w:pPr>
        <w:bidi/>
        <w:rPr>
          <w:rtl/>
        </w:rPr>
      </w:pPr>
    </w:p>
    <w:p w:rsidR="00072FC2" w:rsidRDefault="00072FC2" w:rsidP="00072FC2">
      <w:pPr>
        <w:bidi/>
        <w:rPr>
          <w:rtl/>
        </w:rPr>
      </w:pPr>
      <w:r>
        <w:rPr>
          <w:rFonts w:hint="cs"/>
          <w:rtl/>
        </w:rPr>
        <w:t xml:space="preserve">לוז: </w:t>
      </w:r>
    </w:p>
    <w:p w:rsidR="00072FC2" w:rsidRDefault="00072FC2" w:rsidP="00072FC2">
      <w:pPr>
        <w:bidi/>
        <w:rPr>
          <w:rtl/>
        </w:rPr>
      </w:pPr>
      <w:r>
        <w:rPr>
          <w:rFonts w:hint="cs"/>
          <w:rtl/>
        </w:rPr>
        <w:t xml:space="preserve">*להגדיר את החומרה שנרצה להשתמש בה! </w:t>
      </w:r>
    </w:p>
    <w:p w:rsidR="00072FC2" w:rsidRDefault="00072FC2" w:rsidP="00072FC2">
      <w:pPr>
        <w:bidi/>
        <w:rPr>
          <w:rtl/>
        </w:rPr>
      </w:pPr>
      <w:r>
        <w:rPr>
          <w:rFonts w:hint="cs"/>
          <w:rtl/>
        </w:rPr>
        <w:t>10.1.17- בערך. לסיים את 2+3</w:t>
      </w:r>
    </w:p>
    <w:p w:rsidR="00072FC2" w:rsidRDefault="00072FC2" w:rsidP="00072FC2">
      <w:pPr>
        <w:bidi/>
        <w:rPr>
          <w:rtl/>
        </w:rPr>
      </w:pPr>
      <w:r>
        <w:rPr>
          <w:rFonts w:hint="cs"/>
          <w:rtl/>
        </w:rPr>
        <w:t xml:space="preserve">15.2.17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set up </w:t>
      </w:r>
      <w:r>
        <w:rPr>
          <w:rFonts w:hint="cs"/>
          <w:rtl/>
        </w:rPr>
        <w:t xml:space="preserve"> ראשון </w:t>
      </w:r>
    </w:p>
    <w:p w:rsidR="00072FC2" w:rsidRDefault="00072FC2" w:rsidP="00072FC2">
      <w:pPr>
        <w:bidi/>
        <w:rPr>
          <w:rtl/>
        </w:rPr>
      </w:pPr>
      <w:r>
        <w:rPr>
          <w:rFonts w:hint="cs"/>
          <w:rtl/>
        </w:rPr>
        <w:t xml:space="preserve">מרץ </w:t>
      </w:r>
      <w:r>
        <w:rPr>
          <w:rtl/>
        </w:rPr>
        <w:t>–</w:t>
      </w:r>
      <w:r>
        <w:rPr>
          <w:rFonts w:hint="cs"/>
          <w:rtl/>
        </w:rPr>
        <w:t xml:space="preserve"> ניסוי ראשון </w:t>
      </w:r>
    </w:p>
    <w:p w:rsidR="00072FC2" w:rsidRDefault="00072FC2" w:rsidP="00072FC2">
      <w:pPr>
        <w:bidi/>
        <w:rPr>
          <w:rtl/>
        </w:rPr>
      </w:pPr>
      <w:r>
        <w:rPr>
          <w:rFonts w:hint="cs"/>
          <w:rtl/>
        </w:rPr>
        <w:t xml:space="preserve">מהלך מרץ-אפריל </w:t>
      </w:r>
      <w:r>
        <w:rPr>
          <w:rtl/>
        </w:rPr>
        <w:t>–</w:t>
      </w:r>
      <w:r>
        <w:rPr>
          <w:rFonts w:hint="cs"/>
          <w:rtl/>
        </w:rPr>
        <w:t xml:space="preserve"> 4+5, תיקונים ושיפורים והגדרת </w:t>
      </w:r>
      <w:r>
        <w:t xml:space="preserve">set up </w:t>
      </w:r>
      <w:r>
        <w:rPr>
          <w:rFonts w:hint="cs"/>
          <w:rtl/>
        </w:rPr>
        <w:t xml:space="preserve"> - ים </w:t>
      </w:r>
      <w:r w:rsidR="001206FF">
        <w:rPr>
          <w:rFonts w:hint="cs"/>
          <w:rtl/>
        </w:rPr>
        <w:t xml:space="preserve">מתאימים. </w:t>
      </w:r>
    </w:p>
    <w:p w:rsidR="001206FF" w:rsidRDefault="001206FF" w:rsidP="001206FF">
      <w:pPr>
        <w:bidi/>
        <w:rPr>
          <w:rtl/>
        </w:rPr>
      </w:pPr>
      <w:r>
        <w:rPr>
          <w:rFonts w:hint="cs"/>
          <w:rtl/>
        </w:rPr>
        <w:t xml:space="preserve">יוני- ניסויים, 6+7 </w:t>
      </w:r>
    </w:p>
    <w:p w:rsidR="001206FF" w:rsidRDefault="001206FF" w:rsidP="001206FF">
      <w:pPr>
        <w:bidi/>
        <w:rPr>
          <w:rtl/>
        </w:rPr>
      </w:pPr>
    </w:p>
    <w:p w:rsidR="001206FF" w:rsidRDefault="001206FF" w:rsidP="001206FF">
      <w:pPr>
        <w:bidi/>
        <w:rPr>
          <w:rtl/>
        </w:rPr>
      </w:pPr>
      <w:r>
        <w:rPr>
          <w:rFonts w:hint="cs"/>
          <w:rtl/>
        </w:rPr>
        <w:t xml:space="preserve">דו"חות: </w:t>
      </w:r>
    </w:p>
    <w:p w:rsidR="001206FF" w:rsidRDefault="001206FF" w:rsidP="001206F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סוף הפרויקט </w:t>
      </w:r>
      <w:r>
        <w:rPr>
          <w:rtl/>
        </w:rPr>
        <w:t>–</w:t>
      </w:r>
      <w:r>
        <w:rPr>
          <w:rFonts w:hint="cs"/>
          <w:rtl/>
        </w:rPr>
        <w:t xml:space="preserve"> תיאור באנגלית לדגם שיצרנו. </w:t>
      </w:r>
    </w:p>
    <w:p w:rsidR="001206FF" w:rsidRDefault="001206FF" w:rsidP="001206F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סיכום של 2+3 באנגלית, מתומצת </w:t>
      </w:r>
    </w:p>
    <w:p w:rsidR="001206FF" w:rsidRDefault="001206FF" w:rsidP="001206F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תיאור </w:t>
      </w:r>
      <w:r>
        <w:t>set up</w:t>
      </w:r>
      <w:r>
        <w:rPr>
          <w:rFonts w:hint="cs"/>
          <w:rtl/>
        </w:rPr>
        <w:t xml:space="preserve"> באנגלית- רכיבים והקוד שרץ. תרשימי הלוח החשמלי. תמונות. </w:t>
      </w:r>
    </w:p>
    <w:p w:rsidR="001206FF" w:rsidRDefault="001206FF" w:rsidP="001206F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תיאור </w:t>
      </w:r>
      <w:r>
        <w:t>set up</w:t>
      </w:r>
      <w:r>
        <w:rPr>
          <w:rFonts w:hint="cs"/>
          <w:rtl/>
        </w:rPr>
        <w:t xml:space="preserve"> סופי באנגלית</w:t>
      </w:r>
    </w:p>
    <w:p w:rsidR="001206FF" w:rsidRDefault="001206FF" w:rsidP="001206F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מסמך שמתאר את האלגוריתם. דיאגרמת בלוקים. באנגלית</w:t>
      </w:r>
    </w:p>
    <w:p w:rsidR="001206FF" w:rsidRDefault="001206FF" w:rsidP="001206F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מסמך המציג את מגיעים ל- </w:t>
      </w:r>
      <w:r>
        <w:t>low power</w:t>
      </w:r>
      <w:r>
        <w:rPr>
          <w:rFonts w:hint="cs"/>
          <w:rtl/>
        </w:rPr>
        <w:t xml:space="preserve"> (באנגלית ל</w:t>
      </w:r>
      <w:r>
        <w:rPr>
          <w:rFonts w:hint="cs"/>
        </w:rPr>
        <w:t>ST</w:t>
      </w:r>
      <w:r>
        <w:rPr>
          <w:rFonts w:hint="cs"/>
          <w:rtl/>
        </w:rPr>
        <w:t>)</w:t>
      </w:r>
    </w:p>
    <w:p w:rsidR="001206FF" w:rsidRDefault="001206FF" w:rsidP="001206FF">
      <w:pPr>
        <w:bidi/>
        <w:rPr>
          <w:rtl/>
        </w:rPr>
      </w:pPr>
    </w:p>
    <w:p w:rsidR="001206FF" w:rsidRPr="001206FF" w:rsidRDefault="001206FF" w:rsidP="001206FF">
      <w:pPr>
        <w:bidi/>
      </w:pPr>
      <w:r>
        <w:rPr>
          <w:rFonts w:hint="cs"/>
          <w:rtl/>
        </w:rPr>
        <w:t xml:space="preserve">לעבור עם סביבת פיתוח למקרו-בקר- </w:t>
      </w:r>
      <w:proofErr w:type="spellStart"/>
      <w:r>
        <w:t>mbed</w:t>
      </w:r>
      <w:proofErr w:type="spellEnd"/>
      <w:r>
        <w:br/>
      </w:r>
      <w:r>
        <w:rPr>
          <w:rFonts w:hint="cs"/>
          <w:rtl/>
        </w:rPr>
        <w:t xml:space="preserve">קונסול- </w:t>
      </w:r>
      <w:proofErr w:type="spellStart"/>
      <w:r>
        <w:t>realterm</w:t>
      </w:r>
      <w:proofErr w:type="spellEnd"/>
    </w:p>
    <w:p w:rsidR="001206FF" w:rsidRDefault="001206FF" w:rsidP="001206FF">
      <w:pPr>
        <w:bidi/>
        <w:rPr>
          <w:rtl/>
        </w:rPr>
      </w:pPr>
      <w:r>
        <w:rPr>
          <w:rFonts w:hint="cs"/>
          <w:rtl/>
        </w:rPr>
        <w:t xml:space="preserve">מקסימום זרם לפין- </w:t>
      </w:r>
      <w:r>
        <w:rPr>
          <w:lang w:val="ru-RU"/>
        </w:rPr>
        <w:t>10-30</w:t>
      </w:r>
      <w:r>
        <w:t>mA</w:t>
      </w:r>
    </w:p>
    <w:p w:rsidR="001206FF" w:rsidRPr="001206FF" w:rsidRDefault="001206FF" w:rsidP="001206FF">
      <w:pPr>
        <w:bidi/>
      </w:pPr>
      <w:r>
        <w:rPr>
          <w:rFonts w:hint="cs"/>
          <w:rtl/>
        </w:rPr>
        <w:t>לוגיקה של 3-3</w:t>
      </w:r>
      <w:r>
        <w:rPr>
          <w:rFonts w:hint="cs"/>
        </w:rPr>
        <w:t>V</w:t>
      </w:r>
    </w:p>
    <w:sectPr w:rsidR="001206FF" w:rsidRPr="0012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6029"/>
    <w:multiLevelType w:val="hybridMultilevel"/>
    <w:tmpl w:val="D0FAA488"/>
    <w:lvl w:ilvl="0" w:tplc="300C8B76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C078B"/>
    <w:multiLevelType w:val="hybridMultilevel"/>
    <w:tmpl w:val="041C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FC2"/>
    <w:rsid w:val="00072FC2"/>
    <w:rsid w:val="000E7966"/>
    <w:rsid w:val="001206FF"/>
    <w:rsid w:val="00182A60"/>
    <w:rsid w:val="0036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F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1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F564C3BE-BDAB-48B6-AB8C-03D6D122E9F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99</TotalTime>
  <Pages>1</Pages>
  <Words>202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asus1student</cp:lastModifiedBy>
  <cp:revision>2</cp:revision>
  <dcterms:created xsi:type="dcterms:W3CDTF">2016-12-06T15:56:00Z</dcterms:created>
  <dcterms:modified xsi:type="dcterms:W3CDTF">2017-01-04T13:29:00Z</dcterms:modified>
</cp:coreProperties>
</file>